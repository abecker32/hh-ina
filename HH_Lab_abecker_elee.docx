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9C783" w14:textId="77777777" w:rsidR="00C2692F" w:rsidRDefault="00C2692F">
      <w:pPr>
        <w:pStyle w:val="Text"/>
        <w:ind w:firstLine="0"/>
        <w:rPr>
          <w:sz w:val="2"/>
          <w:szCs w:val="18"/>
        </w:rPr>
      </w:pPr>
      <w:r>
        <w:rPr>
          <w:sz w:val="2"/>
          <w:szCs w:val="18"/>
        </w:rPr>
        <w:footnoteReference w:customMarkFollows="1" w:id="1"/>
        <w:sym w:font="Symbol" w:char="F020"/>
      </w:r>
    </w:p>
    <w:p w14:paraId="50B7CB60" w14:textId="08102A63" w:rsidR="00C2692F" w:rsidRDefault="00301F96" w:rsidP="00C2692F">
      <w:pPr>
        <w:pStyle w:val="Title"/>
        <w:framePr w:wrap="notBeside"/>
      </w:pPr>
      <w:r>
        <w:t xml:space="preserve">Changing Ion Concentrations Effect on Speed of Action Potential </w:t>
      </w:r>
      <w:r w:rsidR="004E000D">
        <w:t>Propagation</w:t>
      </w:r>
      <w:r>
        <w:t xml:space="preserve"> using HH model in Neuron</w:t>
      </w:r>
    </w:p>
    <w:p w14:paraId="3601F319" w14:textId="77777777" w:rsidR="00C2692F" w:rsidRDefault="00B36609" w:rsidP="00C2692F">
      <w:pPr>
        <w:pStyle w:val="Authors"/>
        <w:framePr w:wrap="notBeside" w:x="1614"/>
      </w:pPr>
      <w:r>
        <w:t>Amelia L. Becker and Elizabeth S. Lee</w:t>
      </w:r>
    </w:p>
    <w:p w14:paraId="03D7DC07" w14:textId="77777777" w:rsidR="00C2692F" w:rsidRPr="007472EF" w:rsidRDefault="00C2692F" w:rsidP="00865F61">
      <w:pPr>
        <w:pStyle w:val="Abstract"/>
        <w:spacing w:before="0"/>
        <w:ind w:firstLine="270"/>
        <w:rPr>
          <w:sz w:val="22"/>
          <w:szCs w:val="22"/>
        </w:rPr>
      </w:pPr>
      <w:r w:rsidRPr="007472EF">
        <w:rPr>
          <w:i/>
          <w:iCs/>
          <w:sz w:val="22"/>
          <w:szCs w:val="22"/>
        </w:rPr>
        <w:t>Abstract</w:t>
      </w:r>
      <w:r w:rsidRPr="007472EF">
        <w:rPr>
          <w:sz w:val="22"/>
          <w:szCs w:val="22"/>
        </w:rPr>
        <w:t>— This electronic document is a “live” template. The various components of your paper [title, text, heads, etc.] are already defined on the style sheet, as illustrated by the portions given in this document.</w:t>
      </w:r>
    </w:p>
    <w:p w14:paraId="043AFEAE" w14:textId="77777777" w:rsidR="00301F96" w:rsidRPr="007472EF" w:rsidRDefault="00C2692F" w:rsidP="00301F96">
      <w:pPr>
        <w:pStyle w:val="Heading1"/>
        <w:spacing w:before="120" w:after="120"/>
      </w:pPr>
      <w:r w:rsidRPr="007472EF">
        <w:t>INTRODUCTION</w:t>
      </w:r>
    </w:p>
    <w:p w14:paraId="6066FF63" w14:textId="0E2CE54D" w:rsidR="004E000D" w:rsidRPr="007472EF" w:rsidRDefault="00301F96" w:rsidP="00865F61">
      <w:pPr>
        <w:ind w:firstLine="270"/>
      </w:pPr>
      <w:r w:rsidRPr="007472EF">
        <w:t>The Hodgkin Huxley model is a set of equations that describes the behavior of action potentials in neurons. Physiologically, this translates to the set of conditions under which ion channels are likely to open or close, and the dynamics of the gate states. Abstracting the ion channels into a parallel RC circuit with capacitance associated with the membrane itself, variable conductance that is dependent on time and membrane potential, and the Nernst equilibrium potentials of primarily sodium and potassium ions. The standard sodium intracellular and extracellular concentrations are 12mEq/L and 140mEq/L, respectively</w:t>
      </w:r>
      <w:r w:rsidR="004E000D" w:rsidRPr="007472EF">
        <w:rPr>
          <w:vertAlign w:val="superscript"/>
        </w:rPr>
        <w:t>1</w:t>
      </w:r>
      <w:r w:rsidRPr="007472EF">
        <w:t>.</w:t>
      </w:r>
    </w:p>
    <w:p w14:paraId="1BB132E2" w14:textId="77777777" w:rsidR="004E000D" w:rsidRPr="007472EF" w:rsidRDefault="004E000D" w:rsidP="004E000D">
      <w:pPr>
        <w:ind w:firstLine="202"/>
      </w:pPr>
    </w:p>
    <w:p w14:paraId="7B5055D1" w14:textId="03CF788E" w:rsidR="00865F61" w:rsidRPr="007472EF" w:rsidRDefault="004E000D" w:rsidP="00865F61">
      <w:pPr>
        <w:ind w:firstLine="270"/>
      </w:pPr>
      <w:r w:rsidRPr="007472EF">
        <w:t xml:space="preserve">The required voltage to stimulate an action potential produced by the Hodgkin-Huxley model will be decreased as the ratio of sodium concentration outside the cell to inside the cell increases. </w:t>
      </w:r>
      <w:r w:rsidR="00301F96" w:rsidRPr="007472EF">
        <w:t>By modifying the intra and extracellular concentrations of sodium or potassium ions, we can change the Nernst equilibrium potentials and thus the resting membra</w:t>
      </w:r>
      <w:r w:rsidR="00FC4E05" w:rsidRPr="007472EF">
        <w:t xml:space="preserve">ne potential of the cell. This </w:t>
      </w:r>
      <w:r w:rsidR="00301F96" w:rsidRPr="007472EF">
        <w:t>affect</w:t>
      </w:r>
      <w:r w:rsidR="00FC4E05" w:rsidRPr="007472EF">
        <w:t>s</w:t>
      </w:r>
      <w:r w:rsidR="00301F96" w:rsidRPr="007472EF">
        <w:t xml:space="preserve"> the kinetics of ion channels opening and closing, thus affecting both the time constants associated with the action potential and the probabilities at which the m, n, and h gates open and close, since they are influenced by the membrane potential. We expect that increasing the intracellular sodium concentration with respect to the extracellular sodium concentration will increase the stimulation voltage necessary to create an action potential, since membrane voltage will decrease as the sodium e</w:t>
      </w:r>
      <w:r w:rsidR="00AA6A4F" w:rsidRPr="007472EF">
        <w:t>quilibrium potential decreases.</w:t>
      </w:r>
    </w:p>
    <w:p w14:paraId="34FBE582" w14:textId="77777777" w:rsidR="00AA6A4F" w:rsidRPr="007472EF" w:rsidRDefault="00AA6A4F" w:rsidP="00865F61">
      <w:pPr>
        <w:ind w:firstLine="270"/>
      </w:pPr>
    </w:p>
    <w:p w14:paraId="6559E0A4" w14:textId="74A7C723" w:rsidR="00301F96" w:rsidRPr="007472EF" w:rsidRDefault="00865F61" w:rsidP="00865F61">
      <w:pPr>
        <w:ind w:firstLine="270"/>
      </w:pPr>
      <w:r w:rsidRPr="007472EF">
        <w:t>Further, changing the relative concentrations of ions will change the Nernst potential</w:t>
      </w:r>
      <w:r w:rsidR="009D25F2" w:rsidRPr="007472EF">
        <w:t>.</w:t>
      </w:r>
      <w:r w:rsidRPr="007472EF">
        <w:rPr>
          <w:vertAlign w:val="superscript"/>
        </w:rPr>
        <w:t>2</w:t>
      </w:r>
      <w:r w:rsidR="009D25F2" w:rsidRPr="007472EF">
        <w:rPr>
          <w:vertAlign w:val="superscript"/>
        </w:rPr>
        <w:t xml:space="preserve"> </w:t>
      </w:r>
      <w:r w:rsidR="009D25F2" w:rsidRPr="007472EF">
        <w:t>When the sodium concentrations are higher, the morphology of the action potential. It will increase the activation rate of the activation gates to shorten the refractory period.</w:t>
      </w:r>
    </w:p>
    <w:p w14:paraId="0458B0AB" w14:textId="116C9517" w:rsidR="00C2692F" w:rsidRPr="007472EF" w:rsidRDefault="003B4CE2" w:rsidP="00C2692F">
      <w:pPr>
        <w:pStyle w:val="Heading1"/>
        <w:spacing w:before="120" w:after="120"/>
      </w:pPr>
      <w:r w:rsidRPr="007472EF">
        <w:t>Methods</w:t>
      </w:r>
    </w:p>
    <w:p w14:paraId="5CDB0EAC" w14:textId="6E21972E" w:rsidR="00FC4E05" w:rsidRDefault="00FC4E05" w:rsidP="000B194A">
      <w:pPr>
        <w:ind w:firstLine="270"/>
        <w:rPr>
          <w:color w:val="000000"/>
        </w:rPr>
      </w:pPr>
      <w:r w:rsidRPr="007472EF">
        <w:rPr>
          <w:color w:val="000000"/>
        </w:rPr>
        <w:t>We</w:t>
      </w:r>
      <w:r w:rsidR="004E000D" w:rsidRPr="007472EF">
        <w:rPr>
          <w:color w:val="000000"/>
        </w:rPr>
        <w:t xml:space="preserve"> perform</w:t>
      </w:r>
      <w:r w:rsidRPr="007472EF">
        <w:rPr>
          <w:color w:val="000000"/>
        </w:rPr>
        <w:t>ed</w:t>
      </w:r>
      <w:r w:rsidR="004E000D" w:rsidRPr="007472EF">
        <w:rPr>
          <w:color w:val="000000"/>
        </w:rPr>
        <w:t xml:space="preserve"> simulations using NEURON to vary the intracellular sodium concentration of an electrically small cell. </w:t>
      </w:r>
      <w:r w:rsidRPr="007472EF">
        <w:rPr>
          <w:color w:val="000000"/>
        </w:rPr>
        <w:t>We used a modified version of Hernandez’s axon testing hoc document to test our cell</w:t>
      </w:r>
      <w:r w:rsidRPr="007472EF">
        <w:rPr>
          <w:color w:val="000000"/>
          <w:vertAlign w:val="superscript"/>
        </w:rPr>
        <w:t>3</w:t>
      </w:r>
      <w:r w:rsidRPr="007472EF">
        <w:rPr>
          <w:color w:val="000000"/>
        </w:rPr>
        <w:t xml:space="preserve">. </w:t>
      </w:r>
      <w:r w:rsidR="004E000D" w:rsidRPr="007472EF">
        <w:rPr>
          <w:color w:val="000000"/>
        </w:rPr>
        <w:t>The intracellular s</w:t>
      </w:r>
      <w:r w:rsidRPr="007472EF">
        <w:rPr>
          <w:color w:val="000000"/>
        </w:rPr>
        <w:t>odium was measured between 0mEq/L and 1000</w:t>
      </w:r>
      <w:r w:rsidR="004E000D" w:rsidRPr="007472EF">
        <w:rPr>
          <w:color w:val="000000"/>
        </w:rPr>
        <w:t xml:space="preserve">mEq/L </w:t>
      </w:r>
      <w:r w:rsidRPr="007472EF">
        <w:rPr>
          <w:color w:val="000000"/>
        </w:rPr>
        <w:t>and the</w:t>
      </w:r>
      <w:r w:rsidR="004E000D" w:rsidRPr="007472EF">
        <w:rPr>
          <w:color w:val="000000"/>
        </w:rPr>
        <w:t xml:space="preserve"> extracellular concentration </w:t>
      </w:r>
      <w:r w:rsidR="0015652C">
        <w:rPr>
          <w:color w:val="000000"/>
        </w:rPr>
        <w:t>was held constant at 1</w:t>
      </w:r>
      <w:r w:rsidR="007472EF">
        <w:rPr>
          <w:color w:val="000000"/>
        </w:rPr>
        <w:t>40mEq/L.</w:t>
      </w:r>
    </w:p>
    <w:p w14:paraId="03906991" w14:textId="77777777" w:rsidR="00AA0C05" w:rsidRDefault="00AA0C05" w:rsidP="000B194A">
      <w:pPr>
        <w:ind w:firstLine="270"/>
        <w:rPr>
          <w:color w:val="000000"/>
        </w:rPr>
      </w:pPr>
    </w:p>
    <w:p w14:paraId="41959F84" w14:textId="77777777" w:rsidR="007472EF" w:rsidRPr="007472EF" w:rsidRDefault="00FC4E05" w:rsidP="00AA0C05">
      <w:pPr>
        <w:ind w:firstLine="202"/>
        <w:rPr>
          <w:rFonts w:ascii="Times" w:hAnsi="Times"/>
        </w:rPr>
      </w:pPr>
      <w:r w:rsidRPr="007472EF">
        <w:rPr>
          <w:color w:val="000000"/>
        </w:rPr>
        <w:t>The cell</w:t>
      </w:r>
      <w:r w:rsidR="007472EF">
        <w:rPr>
          <w:color w:val="000000"/>
        </w:rPr>
        <w:t xml:space="preserve"> used was an isolated soma displaying HH characteristics. It measured 25um in length, and 25um in diameter. The cytoplasmic resistivity (Ra) was 35.4 </w:t>
      </w:r>
      <w:r w:rsidR="007472EF" w:rsidRPr="007472EF">
        <w:rPr>
          <w:rFonts w:ascii="Times" w:hAnsi="Times"/>
        </w:rPr>
        <w:t>[Ω cm]</w:t>
      </w:r>
    </w:p>
    <w:p w14:paraId="64D251CF" w14:textId="76645EA9" w:rsidR="00AA0C05" w:rsidRDefault="007472EF" w:rsidP="00AA0C05">
      <w:pPr>
        <w:rPr>
          <w:rFonts w:ascii="Times" w:hAnsi="Times"/>
        </w:rPr>
      </w:pPr>
      <w:proofErr w:type="gramStart"/>
      <w:r>
        <w:rPr>
          <w:color w:val="000000"/>
        </w:rPr>
        <w:t>and</w:t>
      </w:r>
      <w:proofErr w:type="gramEnd"/>
      <w:r>
        <w:rPr>
          <w:color w:val="000000"/>
        </w:rPr>
        <w:t xml:space="preserve"> the specific capacitance (Cm) was 1 </w:t>
      </w:r>
      <w:r w:rsidRPr="007472EF">
        <w:rPr>
          <w:rFonts w:ascii="Times" w:hAnsi="Times"/>
        </w:rPr>
        <w:t>[µF/cm</w:t>
      </w:r>
      <w:r w:rsidRPr="007472EF">
        <w:rPr>
          <w:rFonts w:ascii="Times" w:hAnsi="Times"/>
          <w:vertAlign w:val="superscript"/>
        </w:rPr>
        <w:t>2</w:t>
      </w:r>
      <w:r w:rsidRPr="007472EF">
        <w:rPr>
          <w:rFonts w:ascii="Times" w:hAnsi="Times"/>
        </w:rPr>
        <w:t>]</w:t>
      </w:r>
      <w:r w:rsidR="0015652C">
        <w:rPr>
          <w:rFonts w:ascii="Times" w:hAnsi="Times"/>
        </w:rPr>
        <w:t>. Throughout the testing, the other active parameters (</w:t>
      </w:r>
      <w:proofErr w:type="spellStart"/>
      <w:r w:rsidR="0015652C">
        <w:rPr>
          <w:rFonts w:ascii="Times" w:hAnsi="Times"/>
        </w:rPr>
        <w:t>GNa</w:t>
      </w:r>
      <w:proofErr w:type="spellEnd"/>
      <w:r w:rsidR="0015652C">
        <w:rPr>
          <w:rFonts w:ascii="Times" w:hAnsi="Times"/>
        </w:rPr>
        <w:t xml:space="preserve">, </w:t>
      </w:r>
      <w:proofErr w:type="spellStart"/>
      <w:r w:rsidR="0015652C">
        <w:rPr>
          <w:rFonts w:ascii="Times" w:hAnsi="Times"/>
        </w:rPr>
        <w:t>Gk</w:t>
      </w:r>
      <w:proofErr w:type="spellEnd"/>
      <w:r w:rsidR="0015652C">
        <w:rPr>
          <w:rFonts w:ascii="Times" w:hAnsi="Times"/>
        </w:rPr>
        <w:t>, [</w:t>
      </w:r>
      <w:proofErr w:type="gramStart"/>
      <w:r w:rsidR="0015652C">
        <w:rPr>
          <w:rFonts w:ascii="Times" w:hAnsi="Times"/>
        </w:rPr>
        <w:t>K]</w:t>
      </w:r>
      <w:proofErr w:type="spellStart"/>
      <w:r w:rsidR="0015652C">
        <w:rPr>
          <w:rFonts w:ascii="Times" w:hAnsi="Times"/>
        </w:rPr>
        <w:t>ext</w:t>
      </w:r>
      <w:proofErr w:type="spellEnd"/>
      <w:proofErr w:type="gramEnd"/>
      <w:r w:rsidR="0015652C">
        <w:rPr>
          <w:rFonts w:ascii="Times" w:hAnsi="Times"/>
        </w:rPr>
        <w:t>, [K]</w:t>
      </w:r>
      <w:proofErr w:type="spellStart"/>
      <w:r w:rsidR="0015652C">
        <w:rPr>
          <w:rFonts w:ascii="Times" w:hAnsi="Times"/>
        </w:rPr>
        <w:t>int</w:t>
      </w:r>
      <w:proofErr w:type="spellEnd"/>
      <w:r w:rsidR="0015652C">
        <w:rPr>
          <w:rFonts w:ascii="Times" w:hAnsi="Times"/>
        </w:rPr>
        <w:t>) were held constant at .12</w:t>
      </w:r>
      <w:r w:rsidR="00AA0C05" w:rsidRPr="00AA0C05">
        <w:t xml:space="preserve"> </w:t>
      </w:r>
      <w:proofErr w:type="spellStart"/>
      <w:r w:rsidR="00AA0C05">
        <w:rPr>
          <w:rFonts w:ascii="Times" w:hAnsi="Times"/>
        </w:rPr>
        <w:t>mS</w:t>
      </w:r>
      <w:proofErr w:type="spellEnd"/>
      <w:r w:rsidR="00AA0C05">
        <w:rPr>
          <w:rFonts w:ascii="Times" w:hAnsi="Times"/>
        </w:rPr>
        <w:t>/cm</w:t>
      </w:r>
      <w:r w:rsidR="00AA0C05">
        <w:rPr>
          <w:rFonts w:ascii="Times" w:hAnsi="Times"/>
          <w:vertAlign w:val="superscript"/>
        </w:rPr>
        <w:t>2</w:t>
      </w:r>
      <w:r w:rsidR="0015652C">
        <w:rPr>
          <w:rFonts w:ascii="Times" w:hAnsi="Times"/>
        </w:rPr>
        <w:t>, .036</w:t>
      </w:r>
      <w:r w:rsidR="00AA0C05" w:rsidRPr="00AA0C05">
        <w:rPr>
          <w:rFonts w:ascii="Times" w:hAnsi="Times"/>
        </w:rPr>
        <w:t xml:space="preserve"> </w:t>
      </w:r>
      <w:proofErr w:type="spellStart"/>
      <w:r w:rsidR="00AA0C05">
        <w:rPr>
          <w:rFonts w:ascii="Times" w:hAnsi="Times"/>
        </w:rPr>
        <w:t>mS</w:t>
      </w:r>
      <w:proofErr w:type="spellEnd"/>
      <w:r w:rsidR="00AA0C05">
        <w:rPr>
          <w:rFonts w:ascii="Times" w:hAnsi="Times"/>
        </w:rPr>
        <w:t>/cm</w:t>
      </w:r>
      <w:r w:rsidR="00AA0C05">
        <w:rPr>
          <w:rFonts w:ascii="Times" w:hAnsi="Times"/>
          <w:vertAlign w:val="superscript"/>
        </w:rPr>
        <w:t>2</w:t>
      </w:r>
      <w:r w:rsidR="0015652C">
        <w:rPr>
          <w:rFonts w:ascii="Times" w:hAnsi="Times"/>
        </w:rPr>
        <w:t>, 2.5mEq/L, and 54.4mEq/L respectively.</w:t>
      </w:r>
      <w:r w:rsidR="00AA0C05">
        <w:rPr>
          <w:rFonts w:ascii="Times" w:hAnsi="Times"/>
        </w:rPr>
        <w:t xml:space="preserve"> The stimulus we used was a current impulse. We used a 0.1ms in duration 5nA in amplitude pulse.</w:t>
      </w:r>
    </w:p>
    <w:p w14:paraId="3B7BB929" w14:textId="77777777" w:rsidR="002D5356" w:rsidRPr="007472EF" w:rsidRDefault="002D5356" w:rsidP="00AA0C05">
      <w:pPr>
        <w:rPr>
          <w:rFonts w:ascii="Times" w:hAnsi="Times"/>
        </w:rPr>
      </w:pPr>
    </w:p>
    <w:p w14:paraId="78A87D2E" w14:textId="20F31FF3" w:rsidR="007472EF" w:rsidRPr="007472EF" w:rsidRDefault="002D5356" w:rsidP="000B194A">
      <w:pPr>
        <w:ind w:firstLine="270"/>
        <w:rPr>
          <w:color w:val="000000"/>
        </w:rPr>
      </w:pPr>
      <w:r>
        <w:rPr>
          <w:color w:val="000000"/>
        </w:rPr>
        <w:t>We looked at gating variables m, n, and h. These affected the membrane voltage of our electrically small cell. This data was measured over 5ms, which captured the entire waveform.</w:t>
      </w:r>
      <w:r w:rsidR="005D4505" w:rsidRPr="005D4505">
        <w:t xml:space="preserve"> </w:t>
      </w:r>
      <w:r w:rsidR="005D4505">
        <w:t xml:space="preserve">The data was processed in </w:t>
      </w:r>
      <w:proofErr w:type="spellStart"/>
      <w:r w:rsidR="005D4505">
        <w:t>Matla</w:t>
      </w:r>
      <w:bookmarkStart w:id="0" w:name="_GoBack"/>
      <w:bookmarkEnd w:id="0"/>
      <w:r w:rsidR="005D4505">
        <w:t>b</w:t>
      </w:r>
      <w:proofErr w:type="spellEnd"/>
      <w:r w:rsidR="005D4505">
        <w:t>.</w:t>
      </w:r>
    </w:p>
    <w:p w14:paraId="6C6E5D8F" w14:textId="5AB894CE" w:rsidR="00C2692F" w:rsidRPr="007472EF" w:rsidRDefault="003B4CE2" w:rsidP="00C2692F">
      <w:pPr>
        <w:pStyle w:val="Heading1"/>
        <w:spacing w:before="120" w:after="120"/>
      </w:pPr>
      <w:r w:rsidRPr="007472EF">
        <w:t>Results</w:t>
      </w:r>
    </w:p>
    <w:p w14:paraId="610830EE" w14:textId="10DE9FCC" w:rsidR="00C2692F" w:rsidRDefault="00E127EF" w:rsidP="00E127EF">
      <w:pPr>
        <w:pStyle w:val="BodyText"/>
      </w:pPr>
      <w:r>
        <w:t>Data was gathered for [</w:t>
      </w:r>
      <w:proofErr w:type="gramStart"/>
      <w:r>
        <w:t>Na]</w:t>
      </w:r>
      <w:proofErr w:type="spellStart"/>
      <w:r>
        <w:t>int</w:t>
      </w:r>
      <w:proofErr w:type="spellEnd"/>
      <w:proofErr w:type="gramEnd"/>
      <w:r>
        <w:t xml:space="preserve"> ranging from 0mEq/L to 1000mEq/L. The full width of the action potential, time to peak from full width half max, and the </w:t>
      </w:r>
      <w:r w:rsidR="005D4505">
        <w:t>slope between the base and peak of the potential were measured.</w:t>
      </w:r>
    </w:p>
    <w:p w14:paraId="0360D084" w14:textId="6FBC7617" w:rsidR="005D4505" w:rsidRDefault="005D4505" w:rsidP="00E127EF">
      <w:pPr>
        <w:pStyle w:val="BodyText"/>
      </w:pPr>
      <w:r>
        <w:t>[</w:t>
      </w:r>
      <w:proofErr w:type="gramStart"/>
      <w:r>
        <w:t>graphs</w:t>
      </w:r>
      <w:proofErr w:type="gramEnd"/>
      <w:r>
        <w:t>]</w:t>
      </w:r>
    </w:p>
    <w:p w14:paraId="3596A81F" w14:textId="2C0B3F7A" w:rsidR="005D4505" w:rsidRDefault="005D4505" w:rsidP="00E127EF">
      <w:pPr>
        <w:pStyle w:val="BodyText"/>
      </w:pPr>
      <w:r>
        <w:t>[</w:t>
      </w:r>
      <w:proofErr w:type="gramStart"/>
      <w:r>
        <w:t>data</w:t>
      </w:r>
      <w:proofErr w:type="gramEnd"/>
      <w:r>
        <w:t xml:space="preserve"> table]</w:t>
      </w:r>
    </w:p>
    <w:p w14:paraId="4CE1F773" w14:textId="468EED2F" w:rsidR="00FC4E05" w:rsidRPr="007472EF" w:rsidRDefault="005D4505" w:rsidP="005D4505">
      <w:pPr>
        <w:pStyle w:val="BodyText"/>
      </w:pPr>
      <w:r>
        <w:t>It was found with____ that ____.</w:t>
      </w:r>
    </w:p>
    <w:p w14:paraId="317678EA" w14:textId="5B7EA571" w:rsidR="003B4CE2" w:rsidRPr="007472EF" w:rsidRDefault="003B4CE2" w:rsidP="003B4CE2">
      <w:pPr>
        <w:pStyle w:val="Heading1"/>
        <w:spacing w:before="120" w:after="120"/>
      </w:pPr>
      <w:r w:rsidRPr="007472EF">
        <w:t>Discussion</w:t>
      </w:r>
    </w:p>
    <w:p w14:paraId="1884E961" w14:textId="6E387C94" w:rsidR="003B4CE2" w:rsidRPr="007472EF" w:rsidRDefault="00F36B25" w:rsidP="00865F61">
      <w:pPr>
        <w:ind w:firstLine="270"/>
      </w:pPr>
      <w:r w:rsidRPr="007472EF">
        <w:t xml:space="preserve">We found that the action potentials </w:t>
      </w:r>
      <w:r w:rsidR="00FC4E05" w:rsidRPr="007472EF">
        <w:t xml:space="preserve">decayed with what looked like a capacitive time constant. </w:t>
      </w:r>
    </w:p>
    <w:p w14:paraId="284C197A" w14:textId="29098552" w:rsidR="003B4CE2" w:rsidRPr="007472EF" w:rsidRDefault="003B4CE2" w:rsidP="003B4CE2">
      <w:pPr>
        <w:pStyle w:val="Heading1"/>
      </w:pPr>
      <w:r w:rsidRPr="007472EF">
        <w:t>Conclusion</w:t>
      </w:r>
    </w:p>
    <w:p w14:paraId="0A7A1EA9" w14:textId="793B5218" w:rsidR="003B4CE2" w:rsidRPr="007472EF" w:rsidRDefault="00301F96" w:rsidP="00865F61">
      <w:pPr>
        <w:pStyle w:val="Text"/>
        <w:ind w:firstLine="270"/>
      </w:pPr>
      <w:r w:rsidRPr="007472EF">
        <w:t>Conclusion stuff</w:t>
      </w:r>
    </w:p>
    <w:p w14:paraId="7358F226" w14:textId="77777777" w:rsidR="00F36B25" w:rsidRPr="007472EF" w:rsidRDefault="00F36B25" w:rsidP="00865F61">
      <w:pPr>
        <w:pStyle w:val="Text"/>
        <w:ind w:firstLine="270"/>
      </w:pPr>
    </w:p>
    <w:p w14:paraId="65DB039B" w14:textId="474BA41C" w:rsidR="00F36B25" w:rsidRPr="007472EF" w:rsidRDefault="00F36B25" w:rsidP="00F36B25">
      <w:pPr>
        <w:pStyle w:val="Text"/>
        <w:ind w:firstLine="270"/>
      </w:pPr>
      <w:r w:rsidRPr="007472EF">
        <w:t xml:space="preserve">We realize that changing the intracellular concentration of sodium … </w:t>
      </w:r>
      <w:proofErr w:type="gramStart"/>
      <w:r w:rsidRPr="007472EF">
        <w:t>In</w:t>
      </w:r>
      <w:proofErr w:type="gramEnd"/>
      <w:r w:rsidRPr="007472EF">
        <w:t xml:space="preserve"> further work we would like to investigate the resistivity due to sodium as well. </w:t>
      </w:r>
    </w:p>
    <w:p w14:paraId="09F6FBDC" w14:textId="77777777" w:rsidR="003B4CE2" w:rsidRPr="007472EF" w:rsidRDefault="003B4CE2" w:rsidP="003B4CE2">
      <w:pPr>
        <w:pStyle w:val="ReferenceHead"/>
      </w:pPr>
      <w:r w:rsidRPr="007472EF">
        <w:t>Acknowledgment</w:t>
      </w:r>
    </w:p>
    <w:p w14:paraId="6328DED1" w14:textId="645CC6DB" w:rsidR="003B4CE2" w:rsidRPr="007472EF" w:rsidRDefault="003B4CE2" w:rsidP="003B4CE2">
      <w:pPr>
        <w:pStyle w:val="Text"/>
        <w:spacing w:after="120" w:line="228" w:lineRule="auto"/>
        <w:ind w:firstLine="288"/>
      </w:pPr>
      <w:r w:rsidRPr="007472EF">
        <w:t xml:space="preserve">Becker and Lee thank Professor Thomas </w:t>
      </w:r>
      <w:proofErr w:type="spellStart"/>
      <w:r w:rsidRPr="007472EF">
        <w:t>Heldt</w:t>
      </w:r>
      <w:proofErr w:type="spellEnd"/>
      <w:r w:rsidRPr="007472EF">
        <w:t xml:space="preserve"> and our teaching assistant Aaron </w:t>
      </w:r>
      <w:proofErr w:type="spellStart"/>
      <w:r w:rsidRPr="007472EF">
        <w:t>Smargon</w:t>
      </w:r>
      <w:proofErr w:type="spellEnd"/>
      <w:r w:rsidRPr="007472EF">
        <w:t xml:space="preserve"> for </w:t>
      </w:r>
      <w:r w:rsidR="007472EF" w:rsidRPr="007472EF">
        <w:t xml:space="preserve">teaching us this material and the </w:t>
      </w:r>
      <w:r w:rsidRPr="007472EF">
        <w:t>review of our proposal and methods.</w:t>
      </w:r>
    </w:p>
    <w:p w14:paraId="31F8E519" w14:textId="77777777" w:rsidR="003B4CE2" w:rsidRPr="007472EF" w:rsidRDefault="003B4CE2" w:rsidP="003B4CE2">
      <w:pPr>
        <w:pStyle w:val="ReferenceHead"/>
      </w:pPr>
      <w:r w:rsidRPr="007472EF">
        <w:t>References</w:t>
      </w:r>
    </w:p>
    <w:p w14:paraId="624F4163" w14:textId="40B4F90B" w:rsidR="00301F96" w:rsidRPr="007472EF" w:rsidRDefault="00301F96" w:rsidP="00301F96">
      <w:pPr>
        <w:numPr>
          <w:ilvl w:val="0"/>
          <w:numId w:val="19"/>
        </w:numPr>
      </w:pPr>
      <w:r w:rsidRPr="007472EF">
        <w:t xml:space="preserve">Water and Sodium Balance - Endocrine and Metabolic Disorders. Retrieved November 13, 2017, from </w:t>
      </w:r>
      <w:r w:rsidRPr="007472EF">
        <w:lastRenderedPageBreak/>
        <w:t>http://www.merckmanuals.com/professional/endocrine-and-metabolic-disorders/fluid-metabolism/water-and-sodium-balance.</w:t>
      </w:r>
    </w:p>
    <w:p w14:paraId="1EB333BF" w14:textId="77777777" w:rsidR="00865F61" w:rsidRPr="007472EF" w:rsidRDefault="00865F61" w:rsidP="00865F61">
      <w:pPr>
        <w:numPr>
          <w:ilvl w:val="0"/>
          <w:numId w:val="19"/>
        </w:numPr>
      </w:pPr>
      <w:r w:rsidRPr="007472EF">
        <w:t>T.F. Weiss, Cellular Biophysics Volume 2: Electrical Properties, MIT Press: Cambridge, MA, 1996.</w:t>
      </w:r>
    </w:p>
    <w:p w14:paraId="09F10252" w14:textId="77777777" w:rsidR="00CE2570" w:rsidRPr="007472EF" w:rsidRDefault="00CE2570" w:rsidP="00CE2570">
      <w:pPr>
        <w:pStyle w:val="ListParagraph"/>
        <w:numPr>
          <w:ilvl w:val="0"/>
          <w:numId w:val="19"/>
        </w:numPr>
        <w:autoSpaceDE/>
        <w:autoSpaceDN/>
      </w:pPr>
      <w:r w:rsidRPr="007472EF">
        <w:rPr>
          <w:color w:val="303030"/>
          <w:shd w:val="clear" w:color="auto" w:fill="FFFFFF"/>
        </w:rPr>
        <w:t xml:space="preserve">Hernández, O. E., &amp; </w:t>
      </w:r>
      <w:proofErr w:type="spellStart"/>
      <w:r w:rsidRPr="007472EF">
        <w:rPr>
          <w:color w:val="303030"/>
          <w:shd w:val="clear" w:color="auto" w:fill="FFFFFF"/>
        </w:rPr>
        <w:t>Zurek</w:t>
      </w:r>
      <w:proofErr w:type="spellEnd"/>
      <w:r w:rsidRPr="007472EF">
        <w:rPr>
          <w:color w:val="303030"/>
          <w:shd w:val="clear" w:color="auto" w:fill="FFFFFF"/>
        </w:rPr>
        <w:t xml:space="preserve">, E. E. (2013). Teaching and </w:t>
      </w:r>
      <w:proofErr w:type="gramStart"/>
      <w:r w:rsidRPr="007472EF">
        <w:rPr>
          <w:color w:val="303030"/>
          <w:shd w:val="clear" w:color="auto" w:fill="FFFFFF"/>
        </w:rPr>
        <w:t>learning</w:t>
      </w:r>
      <w:proofErr w:type="gramEnd"/>
      <w:r w:rsidRPr="007472EF">
        <w:rPr>
          <w:color w:val="303030"/>
          <w:shd w:val="clear" w:color="auto" w:fill="FFFFFF"/>
        </w:rPr>
        <w:t xml:space="preserve"> the Hodgkin-Huxley model based on software developed in NEURON’s programming language </w:t>
      </w:r>
      <w:r w:rsidRPr="007472EF">
        <w:rPr>
          <w:i/>
          <w:iCs/>
          <w:color w:val="303030"/>
          <w:shd w:val="clear" w:color="auto" w:fill="FFFFFF"/>
        </w:rPr>
        <w:t>hoc</w:t>
      </w:r>
      <w:r w:rsidRPr="007472EF">
        <w:rPr>
          <w:color w:val="303030"/>
          <w:shd w:val="clear" w:color="auto" w:fill="FFFFFF"/>
        </w:rPr>
        <w:t>. </w:t>
      </w:r>
      <w:r w:rsidRPr="007472EF">
        <w:rPr>
          <w:i/>
          <w:iCs/>
          <w:color w:val="303030"/>
          <w:shd w:val="clear" w:color="auto" w:fill="FFFFFF"/>
        </w:rPr>
        <w:t>BMC Medical Education</w:t>
      </w:r>
      <w:r w:rsidRPr="007472EF">
        <w:rPr>
          <w:color w:val="303030"/>
          <w:shd w:val="clear" w:color="auto" w:fill="FFFFFF"/>
        </w:rPr>
        <w:t>, </w:t>
      </w:r>
      <w:r w:rsidRPr="007472EF">
        <w:rPr>
          <w:i/>
          <w:iCs/>
          <w:color w:val="303030"/>
          <w:shd w:val="clear" w:color="auto" w:fill="FFFFFF"/>
        </w:rPr>
        <w:t>13</w:t>
      </w:r>
      <w:r w:rsidRPr="007472EF">
        <w:rPr>
          <w:color w:val="303030"/>
          <w:shd w:val="clear" w:color="auto" w:fill="FFFFFF"/>
        </w:rPr>
        <w:t>, 70. http://doi.org/10.1186/1472-6920-13-70</w:t>
      </w:r>
    </w:p>
    <w:p w14:paraId="51A4D7A0" w14:textId="77777777" w:rsidR="00865F61" w:rsidRPr="007472EF" w:rsidRDefault="00865F61"/>
    <w:sectPr w:rsidR="00865F61" w:rsidRPr="007472EF" w:rsidSect="0015028E">
      <w:headerReference w:type="default" r:id="rId9"/>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A61BE" w14:textId="77777777" w:rsidR="00E127EF" w:rsidRDefault="00E127EF">
      <w:r>
        <w:separator/>
      </w:r>
    </w:p>
  </w:endnote>
  <w:endnote w:type="continuationSeparator" w:id="0">
    <w:p w14:paraId="046E4877" w14:textId="77777777" w:rsidR="00E127EF" w:rsidRDefault="00E12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B704C" w14:textId="77777777" w:rsidR="00E127EF" w:rsidRDefault="00E127EF"/>
  </w:footnote>
  <w:footnote w:type="continuationSeparator" w:id="0">
    <w:p w14:paraId="65E71E1D" w14:textId="77777777" w:rsidR="00E127EF" w:rsidRDefault="00E127EF">
      <w:r>
        <w:continuationSeparator/>
      </w:r>
    </w:p>
  </w:footnote>
  <w:footnote w:id="1">
    <w:p w14:paraId="3002CCE9" w14:textId="77777777" w:rsidR="00E127EF" w:rsidRDefault="00E127EF" w:rsidP="00301F96">
      <w:pPr>
        <w:pStyle w:val="FootnoteText"/>
        <w:ind w:firstLine="0"/>
      </w:pPr>
      <w:r>
        <w:t xml:space="preserve">A. L. Becker (e-mail: abecker@mit.edu). </w:t>
      </w:r>
    </w:p>
    <w:p w14:paraId="483E3FB3" w14:textId="767BCC2D" w:rsidR="00E127EF" w:rsidRDefault="00E127EF" w:rsidP="00301F96">
      <w:pPr>
        <w:pStyle w:val="FootnoteText"/>
        <w:ind w:firstLine="0"/>
      </w:pPr>
      <w:r>
        <w:t>E. S. Lee (e-mail: esl1@mit.edu).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CD81E" w14:textId="77777777" w:rsidR="00E127EF" w:rsidRDefault="00E127EF">
    <w:pPr>
      <w:framePr w:wrap="auto" w:vAnchor="text" w:hAnchor="margin" w:xAlign="right" w:y="1"/>
    </w:pPr>
  </w:p>
  <w:p w14:paraId="4DFBB41D" w14:textId="77777777" w:rsidR="00E127EF" w:rsidRDefault="00E127EF" w:rsidP="00C2692F">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AAC1CFC"/>
    <w:multiLevelType w:val="singleLevel"/>
    <w:tmpl w:val="3A8EC28E"/>
    <w:lvl w:ilvl="0">
      <w:start w:val="1"/>
      <w:numFmt w:val="decimal"/>
      <w:lvlText w:val="[%1]"/>
      <w:lvlJc w:val="left"/>
      <w:pPr>
        <w:tabs>
          <w:tab w:val="num" w:pos="360"/>
        </w:tabs>
        <w:ind w:left="360" w:hanging="36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nsid w:val="55630736"/>
    <w:multiLevelType w:val="singleLevel"/>
    <w:tmpl w:val="0BEC9FB0"/>
    <w:lvl w:ilvl="0">
      <w:start w:val="1"/>
      <w:numFmt w:val="none"/>
      <w:lvlText w:val=""/>
      <w:legacy w:legacy="1" w:legacySpace="0" w:legacyIndent="0"/>
      <w:lvlJc w:val="left"/>
      <w:pPr>
        <w:ind w:left="288"/>
      </w:pPr>
    </w:lvl>
  </w:abstractNum>
  <w:abstractNum w:abstractNumId="11">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4"/>
  </w:num>
  <w:num w:numId="17">
    <w:abstractNumId w:val="3"/>
  </w:num>
  <w:num w:numId="18">
    <w:abstractNumId w:val="2"/>
  </w:num>
  <w:num w:numId="19">
    <w:abstractNumId w:val="13"/>
  </w:num>
  <w:num w:numId="20">
    <w:abstractNumId w:val="7"/>
  </w:num>
  <w:num w:numId="21">
    <w:abstractNumId w:val="5"/>
  </w:num>
  <w:num w:numId="22">
    <w:abstractNumId w:val="1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3FB"/>
    <w:rsid w:val="000B194A"/>
    <w:rsid w:val="0015028E"/>
    <w:rsid w:val="0015652C"/>
    <w:rsid w:val="001603FB"/>
    <w:rsid w:val="001A13E6"/>
    <w:rsid w:val="002D5356"/>
    <w:rsid w:val="00301F96"/>
    <w:rsid w:val="003B4CE2"/>
    <w:rsid w:val="004E000D"/>
    <w:rsid w:val="005D4505"/>
    <w:rsid w:val="007472EF"/>
    <w:rsid w:val="007C713D"/>
    <w:rsid w:val="007F61BC"/>
    <w:rsid w:val="00865F61"/>
    <w:rsid w:val="008F08DE"/>
    <w:rsid w:val="009D197E"/>
    <w:rsid w:val="009D25F2"/>
    <w:rsid w:val="00AA0C05"/>
    <w:rsid w:val="00AA6A4F"/>
    <w:rsid w:val="00B36609"/>
    <w:rsid w:val="00C2692F"/>
    <w:rsid w:val="00CE2570"/>
    <w:rsid w:val="00D01553"/>
    <w:rsid w:val="00E127EF"/>
    <w:rsid w:val="00F36B25"/>
    <w:rsid w:val="00FC4E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15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NormalWeb">
    <w:name w:val="Normal (Web)"/>
    <w:basedOn w:val="Normal"/>
    <w:uiPriority w:val="99"/>
    <w:unhideWhenUsed/>
    <w:rsid w:val="00301F96"/>
    <w:pPr>
      <w:autoSpaceDE/>
      <w:autoSpaceDN/>
      <w:spacing w:before="100" w:beforeAutospacing="1" w:after="100" w:afterAutospacing="1"/>
    </w:pPr>
    <w:rPr>
      <w:rFonts w:ascii="Times" w:hAnsi="Times"/>
    </w:rPr>
  </w:style>
  <w:style w:type="paragraph" w:styleId="ListParagraph">
    <w:name w:val="List Paragraph"/>
    <w:basedOn w:val="Normal"/>
    <w:qFormat/>
    <w:rsid w:val="00CE25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rPr>
  </w:style>
  <w:style w:type="paragraph" w:customStyle="1" w:styleId="papersubtitle">
    <w:name w:val="paper subtitle"/>
    <w:rsid w:val="007A28F1"/>
    <w:pPr>
      <w:spacing w:after="120"/>
      <w:jc w:val="center"/>
    </w:pPr>
    <w:rPr>
      <w:rFonts w:eastAsia="MS Mincho"/>
      <w:noProof/>
      <w:sz w:val="28"/>
      <w:szCs w:val="28"/>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rPr>
  </w:style>
  <w:style w:type="paragraph" w:customStyle="1" w:styleId="tablefootnote">
    <w:name w:val="table footnote"/>
    <w:rsid w:val="007A28F1"/>
    <w:pPr>
      <w:spacing w:before="60" w:after="30"/>
      <w:jc w:val="right"/>
    </w:pPr>
    <w:rPr>
      <w:rFonts w:eastAsia="SimSun"/>
      <w:sz w:val="12"/>
      <w:szCs w:val="12"/>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rPr>
  </w:style>
  <w:style w:type="paragraph" w:styleId="NormalWeb">
    <w:name w:val="Normal (Web)"/>
    <w:basedOn w:val="Normal"/>
    <w:uiPriority w:val="99"/>
    <w:unhideWhenUsed/>
    <w:rsid w:val="00301F96"/>
    <w:pPr>
      <w:autoSpaceDE/>
      <w:autoSpaceDN/>
      <w:spacing w:before="100" w:beforeAutospacing="1" w:after="100" w:afterAutospacing="1"/>
    </w:pPr>
    <w:rPr>
      <w:rFonts w:ascii="Times" w:hAnsi="Times"/>
    </w:rPr>
  </w:style>
  <w:style w:type="paragraph" w:styleId="ListParagraph">
    <w:name w:val="List Paragraph"/>
    <w:basedOn w:val="Normal"/>
    <w:qFormat/>
    <w:rsid w:val="00CE25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722706">
      <w:bodyDiv w:val="1"/>
      <w:marLeft w:val="0"/>
      <w:marRight w:val="0"/>
      <w:marTop w:val="0"/>
      <w:marBottom w:val="0"/>
      <w:divBdr>
        <w:top w:val="none" w:sz="0" w:space="0" w:color="auto"/>
        <w:left w:val="none" w:sz="0" w:space="0" w:color="auto"/>
        <w:bottom w:val="none" w:sz="0" w:space="0" w:color="auto"/>
        <w:right w:val="none" w:sz="0" w:space="0" w:color="auto"/>
      </w:divBdr>
    </w:div>
    <w:div w:id="338703538">
      <w:bodyDiv w:val="1"/>
      <w:marLeft w:val="0"/>
      <w:marRight w:val="0"/>
      <w:marTop w:val="0"/>
      <w:marBottom w:val="0"/>
      <w:divBdr>
        <w:top w:val="none" w:sz="0" w:space="0" w:color="auto"/>
        <w:left w:val="none" w:sz="0" w:space="0" w:color="auto"/>
        <w:bottom w:val="none" w:sz="0" w:space="0" w:color="auto"/>
        <w:right w:val="none" w:sz="0" w:space="0" w:color="auto"/>
      </w:divBdr>
    </w:div>
    <w:div w:id="1117872057">
      <w:bodyDiv w:val="1"/>
      <w:marLeft w:val="0"/>
      <w:marRight w:val="0"/>
      <w:marTop w:val="0"/>
      <w:marBottom w:val="0"/>
      <w:divBdr>
        <w:top w:val="none" w:sz="0" w:space="0" w:color="auto"/>
        <w:left w:val="none" w:sz="0" w:space="0" w:color="auto"/>
        <w:bottom w:val="none" w:sz="0" w:space="0" w:color="auto"/>
        <w:right w:val="none" w:sz="0" w:space="0" w:color="auto"/>
      </w:divBdr>
    </w:div>
    <w:div w:id="1710495536">
      <w:bodyDiv w:val="1"/>
      <w:marLeft w:val="0"/>
      <w:marRight w:val="0"/>
      <w:marTop w:val="0"/>
      <w:marBottom w:val="0"/>
      <w:divBdr>
        <w:top w:val="none" w:sz="0" w:space="0" w:color="auto"/>
        <w:left w:val="none" w:sz="0" w:space="0" w:color="auto"/>
        <w:bottom w:val="none" w:sz="0" w:space="0" w:color="auto"/>
        <w:right w:val="none" w:sz="0" w:space="0" w:color="auto"/>
      </w:divBdr>
    </w:div>
    <w:div w:id="1848980563">
      <w:bodyDiv w:val="1"/>
      <w:marLeft w:val="0"/>
      <w:marRight w:val="0"/>
      <w:marTop w:val="0"/>
      <w:marBottom w:val="0"/>
      <w:divBdr>
        <w:top w:val="none" w:sz="0" w:space="0" w:color="auto"/>
        <w:left w:val="none" w:sz="0" w:space="0" w:color="auto"/>
        <w:bottom w:val="none" w:sz="0" w:space="0" w:color="auto"/>
        <w:right w:val="none" w:sz="0" w:space="0" w:color="auto"/>
      </w:divBdr>
    </w:div>
    <w:div w:id="2057581982">
      <w:bodyDiv w:val="1"/>
      <w:marLeft w:val="0"/>
      <w:marRight w:val="0"/>
      <w:marTop w:val="0"/>
      <w:marBottom w:val="0"/>
      <w:divBdr>
        <w:top w:val="none" w:sz="0" w:space="0" w:color="auto"/>
        <w:left w:val="none" w:sz="0" w:space="0" w:color="auto"/>
        <w:bottom w:val="none" w:sz="0" w:space="0" w:color="auto"/>
        <w:right w:val="none" w:sz="0" w:space="0" w:color="auto"/>
      </w:divBdr>
    </w:div>
    <w:div w:id="214160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becker:Downloads:ieeeconf_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5A38D-5AB3-E04D-8463-FD157FB5E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ieeeconf_letter.dot</Template>
  <TotalTime>76</TotalTime>
  <Pages>2</Pages>
  <Words>672</Words>
  <Characters>3837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Amelia Becker</dc:creator>
  <cp:keywords/>
  <cp:lastModifiedBy>Amelia Becker</cp:lastModifiedBy>
  <cp:revision>7</cp:revision>
  <cp:lastPrinted>2012-01-31T04:17:00Z</cp:lastPrinted>
  <dcterms:created xsi:type="dcterms:W3CDTF">2017-12-13T22:24:00Z</dcterms:created>
  <dcterms:modified xsi:type="dcterms:W3CDTF">2017-12-14T03:45:00Z</dcterms:modified>
</cp:coreProperties>
</file>